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53EA" w14:paraId="4E4CD6D7" w14:textId="77777777" w:rsidTr="00E953EA">
        <w:tc>
          <w:tcPr>
            <w:tcW w:w="8494" w:type="dxa"/>
          </w:tcPr>
          <w:p w14:paraId="6B58F21B" w14:textId="379488BA" w:rsidR="00E953EA" w:rsidRDefault="00E953EA" w:rsidP="00E953EA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E953EA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>Problema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: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 Se desea calcular la suma, resta, multiplicación y división de dos números ingresados por teclado.</w:t>
            </w:r>
          </w:p>
        </w:tc>
      </w:tr>
    </w:tbl>
    <w:p w14:paraId="74DAD8A2" w14:textId="77777777" w:rsid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0AB5B996" w14:textId="77777777" w:rsid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DESARROLLO</w:t>
      </w:r>
    </w:p>
    <w:p w14:paraId="789D7758" w14:textId="77777777" w:rsidR="00E953EA" w:rsidRP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t>1.- 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7"/>
        <w:gridCol w:w="1603"/>
        <w:gridCol w:w="5504"/>
      </w:tblGrid>
      <w:tr w:rsidR="00E953EA" w14:paraId="6E158B50" w14:textId="77777777" w:rsidTr="000B05B9">
        <w:tc>
          <w:tcPr>
            <w:tcW w:w="1413" w:type="dxa"/>
          </w:tcPr>
          <w:p w14:paraId="4BF87297" w14:textId="77777777" w:rsidR="00E953EA" w:rsidRDefault="00E953EA" w:rsidP="00B236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Datos</w:t>
            </w:r>
          </w:p>
        </w:tc>
        <w:tc>
          <w:tcPr>
            <w:tcW w:w="1417" w:type="dxa"/>
          </w:tcPr>
          <w:p w14:paraId="1550DC01" w14:textId="77777777" w:rsidR="00E953EA" w:rsidRDefault="00E953EA" w:rsidP="00B236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Incógnitas</w:t>
            </w:r>
          </w:p>
        </w:tc>
        <w:tc>
          <w:tcPr>
            <w:tcW w:w="5664" w:type="dxa"/>
          </w:tcPr>
          <w:p w14:paraId="5A14E156" w14:textId="77777777" w:rsidR="00E953EA" w:rsidRDefault="00E953EA" w:rsidP="00B236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Fórmulas</w:t>
            </w:r>
          </w:p>
        </w:tc>
      </w:tr>
      <w:tr w:rsidR="00E953EA" w14:paraId="5D9CEBB6" w14:textId="77777777" w:rsidTr="000B05B9">
        <w:tc>
          <w:tcPr>
            <w:tcW w:w="1413" w:type="dxa"/>
          </w:tcPr>
          <w:p w14:paraId="4B8E6B8E" w14:textId="3597BDAA" w:rsidR="00E953EA" w:rsidRDefault="00390479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umero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</w:t>
            </w:r>
          </w:p>
        </w:tc>
        <w:tc>
          <w:tcPr>
            <w:tcW w:w="1417" w:type="dxa"/>
          </w:tcPr>
          <w:p w14:paraId="31C10B37" w14:textId="45FD0C08" w:rsidR="00E953EA" w:rsidRDefault="00390479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uma</w:t>
            </w:r>
          </w:p>
        </w:tc>
        <w:tc>
          <w:tcPr>
            <w:tcW w:w="5664" w:type="dxa"/>
          </w:tcPr>
          <w:p w14:paraId="55D814A5" w14:textId="6350E633" w:rsidR="00E953EA" w:rsidRDefault="00390479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uma=numero1+numero2</w:t>
            </w:r>
          </w:p>
        </w:tc>
      </w:tr>
      <w:tr w:rsidR="00E953EA" w14:paraId="2851B922" w14:textId="77777777" w:rsidTr="000B05B9">
        <w:tc>
          <w:tcPr>
            <w:tcW w:w="1413" w:type="dxa"/>
          </w:tcPr>
          <w:p w14:paraId="680B82ED" w14:textId="1BB17174" w:rsidR="00E953EA" w:rsidRDefault="00390479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umero2</w:t>
            </w:r>
          </w:p>
        </w:tc>
        <w:tc>
          <w:tcPr>
            <w:tcW w:w="1417" w:type="dxa"/>
          </w:tcPr>
          <w:p w14:paraId="1CAAA7D3" w14:textId="3C79D15F" w:rsidR="00E953EA" w:rsidRDefault="00390479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esta</w:t>
            </w:r>
          </w:p>
        </w:tc>
        <w:tc>
          <w:tcPr>
            <w:tcW w:w="5664" w:type="dxa"/>
          </w:tcPr>
          <w:p w14:paraId="59F50871" w14:textId="0FC4B8A3" w:rsidR="00E953EA" w:rsidRDefault="00390479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esta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=numero1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-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numero2</w:t>
            </w:r>
          </w:p>
        </w:tc>
      </w:tr>
      <w:tr w:rsidR="00E953EA" w14:paraId="30CDFF6E" w14:textId="77777777" w:rsidTr="000B05B9">
        <w:tc>
          <w:tcPr>
            <w:tcW w:w="1413" w:type="dxa"/>
          </w:tcPr>
          <w:p w14:paraId="62381E46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7" w:type="dxa"/>
          </w:tcPr>
          <w:p w14:paraId="1DEE43DD" w14:textId="63E90F6B" w:rsidR="00E953EA" w:rsidRDefault="00390479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ultiplicaci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o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</w:t>
            </w:r>
            <w:proofErr w:type="spellEnd"/>
          </w:p>
        </w:tc>
        <w:tc>
          <w:tcPr>
            <w:tcW w:w="5664" w:type="dxa"/>
          </w:tcPr>
          <w:p w14:paraId="58AE465B" w14:textId="7147B887" w:rsidR="00E953EA" w:rsidRDefault="00390479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ultiplicación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=numero1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*</w:t>
            </w:r>
            <w:r w:rsidR="006A22F0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numero2</w:t>
            </w:r>
          </w:p>
        </w:tc>
      </w:tr>
      <w:tr w:rsidR="00390479" w14:paraId="2D71FDCD" w14:textId="77777777" w:rsidTr="000B05B9">
        <w:tc>
          <w:tcPr>
            <w:tcW w:w="1413" w:type="dxa"/>
          </w:tcPr>
          <w:p w14:paraId="4C394D78" w14:textId="77777777" w:rsidR="006A22F0" w:rsidRDefault="006A22F0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7" w:type="dxa"/>
          </w:tcPr>
          <w:p w14:paraId="4D5DC032" w14:textId="4B0344F7" w:rsidR="006A22F0" w:rsidRDefault="006A22F0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division</w:t>
            </w:r>
            <w:proofErr w:type="spellEnd"/>
          </w:p>
        </w:tc>
        <w:tc>
          <w:tcPr>
            <w:tcW w:w="5664" w:type="dxa"/>
          </w:tcPr>
          <w:p w14:paraId="20A32292" w14:textId="566AFE45" w:rsidR="006A22F0" w:rsidRDefault="006A22F0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=numero1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numero2</w:t>
            </w:r>
          </w:p>
        </w:tc>
      </w:tr>
    </w:tbl>
    <w:p w14:paraId="69CCE7CA" w14:textId="77777777" w:rsidR="00E953EA" w:rsidRDefault="00E953EA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4E51F80" w14:textId="77777777" w:rsidR="00E953EA" w:rsidRP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t>2.- DISEÑO</w:t>
      </w:r>
    </w:p>
    <w:p w14:paraId="14F659A7" w14:textId="77777777" w:rsidR="00E953EA" w:rsidRPr="00E953EA" w:rsidRDefault="00E953EA" w:rsidP="00E953E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Pseudocódigo</w:t>
      </w:r>
      <w:r w:rsidR="00B23668">
        <w:rPr>
          <w:rFonts w:ascii="Times New Roman" w:hAnsi="Times New Roman" w:cs="Times New Roman"/>
          <w:sz w:val="24"/>
          <w:szCs w:val="24"/>
          <w:lang w:val="es-EC"/>
        </w:rPr>
        <w:t xml:space="preserve"> o Diagrama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953EA" w14:paraId="504CB00A" w14:textId="77777777" w:rsidTr="000B05B9">
        <w:tc>
          <w:tcPr>
            <w:tcW w:w="8494" w:type="dxa"/>
          </w:tcPr>
          <w:p w14:paraId="49EE2A88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Algoritmo </w:t>
            </w:r>
            <w:proofErr w:type="spell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Operaciones_Basicas</w:t>
            </w:r>
            <w:proofErr w:type="spellEnd"/>
          </w:p>
          <w:p w14:paraId="50E280EB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//</w:t>
            </w:r>
            <w:proofErr w:type="spell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Emcabezado</w:t>
            </w:r>
            <w:proofErr w:type="spellEnd"/>
          </w:p>
          <w:p w14:paraId="1C788539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Escribir "***Operaciones Básicas***";</w:t>
            </w:r>
          </w:p>
          <w:p w14:paraId="569BAAFB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</w:r>
          </w:p>
          <w:p w14:paraId="2CFB3FC5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//Ingreso de datos</w:t>
            </w:r>
          </w:p>
          <w:p w14:paraId="3DCA2136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Escribir "Ingrese el primer número: ";</w:t>
            </w:r>
          </w:p>
          <w:p w14:paraId="0E68FABF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Leer numero1;</w:t>
            </w:r>
          </w:p>
          <w:p w14:paraId="6C683AF7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Escribir "Ingrese el segundo número: ";</w:t>
            </w:r>
          </w:p>
          <w:p w14:paraId="75AAFDCE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</w:r>
            <w:proofErr w:type="gram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Leer  numero</w:t>
            </w:r>
            <w:proofErr w:type="gramEnd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2;</w:t>
            </w:r>
          </w:p>
          <w:p w14:paraId="3BD7AD37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</w:r>
          </w:p>
          <w:p w14:paraId="5C1CE7AD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//Procesos</w:t>
            </w:r>
          </w:p>
          <w:p w14:paraId="5BF0C9BD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suma&lt;-numero1+numero2;</w:t>
            </w:r>
          </w:p>
          <w:p w14:paraId="3F783519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resta=numero1-numero2;</w:t>
            </w:r>
          </w:p>
          <w:p w14:paraId="0199C6F8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</w:r>
            <w:proofErr w:type="spell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multiplicacion</w:t>
            </w:r>
            <w:proofErr w:type="spellEnd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=numero1*numero2;</w:t>
            </w:r>
          </w:p>
          <w:p w14:paraId="0372C521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</w:r>
            <w:proofErr w:type="spell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division</w:t>
            </w:r>
            <w:proofErr w:type="spellEnd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=numero1/numero2;</w:t>
            </w:r>
          </w:p>
          <w:p w14:paraId="65013CD5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</w:r>
          </w:p>
          <w:p w14:paraId="7B87A567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//Salida de información</w:t>
            </w:r>
          </w:p>
          <w:p w14:paraId="1DE16232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 xml:space="preserve">Escribir "Suma: </w:t>
            </w:r>
            <w:proofErr w:type="gram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",suma</w:t>
            </w:r>
            <w:proofErr w:type="gramEnd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;</w:t>
            </w:r>
          </w:p>
          <w:p w14:paraId="6A80E2B7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 xml:space="preserve">Escribir "Resta: </w:t>
            </w:r>
            <w:proofErr w:type="gram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",resta</w:t>
            </w:r>
            <w:proofErr w:type="gramEnd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;</w:t>
            </w:r>
          </w:p>
          <w:p w14:paraId="6D867C6A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Escribir "</w:t>
            </w:r>
            <w:proofErr w:type="spell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Multiplicacion</w:t>
            </w:r>
            <w:proofErr w:type="spellEnd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: </w:t>
            </w:r>
            <w:proofErr w:type="gram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",</w:t>
            </w:r>
            <w:proofErr w:type="spell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multiplicacion</w:t>
            </w:r>
            <w:proofErr w:type="spellEnd"/>
            <w:proofErr w:type="gramEnd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;</w:t>
            </w:r>
          </w:p>
          <w:p w14:paraId="5B5FEAF6" w14:textId="77777777" w:rsidR="001B5937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ab/>
              <w:t>Escribir "</w:t>
            </w:r>
            <w:proofErr w:type="spell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Division</w:t>
            </w:r>
            <w:proofErr w:type="spellEnd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 xml:space="preserve">: </w:t>
            </w:r>
            <w:proofErr w:type="gram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",</w:t>
            </w:r>
            <w:proofErr w:type="spell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division</w:t>
            </w:r>
            <w:proofErr w:type="spellEnd"/>
            <w:proofErr w:type="gramEnd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;</w:t>
            </w:r>
          </w:p>
          <w:p w14:paraId="49DA21BA" w14:textId="09C5D455" w:rsidR="00E953EA" w:rsidRPr="001B5937" w:rsidRDefault="001B5937" w:rsidP="001B593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 w:rsidRPr="001B5937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FinAlgoritmo</w:t>
            </w:r>
            <w:proofErr w:type="spellEnd"/>
          </w:p>
        </w:tc>
      </w:tr>
    </w:tbl>
    <w:p w14:paraId="290A56D0" w14:textId="2FB8B86C" w:rsidR="00E953EA" w:rsidRDefault="00E953EA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C87CCEB" w14:textId="60CD2A5C" w:rsidR="001B5937" w:rsidRDefault="001B5937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9DF0734" w14:textId="3C24326D" w:rsidR="001B5937" w:rsidRDefault="001B5937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3AF65F3" w14:textId="77777777" w:rsidR="001B5937" w:rsidRDefault="001B5937" w:rsidP="00E953EA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CB1219D" w14:textId="77777777" w:rsidR="00E953EA" w:rsidRPr="00E953EA" w:rsidRDefault="00E953EA" w:rsidP="00E953EA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E953EA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3.-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62"/>
        <w:gridCol w:w="1357"/>
        <w:gridCol w:w="1603"/>
        <w:gridCol w:w="1386"/>
      </w:tblGrid>
      <w:tr w:rsidR="00E953EA" w14:paraId="02AE07CA" w14:textId="77777777" w:rsidTr="000B05B9">
        <w:tc>
          <w:tcPr>
            <w:tcW w:w="1417" w:type="dxa"/>
          </w:tcPr>
          <w:p w14:paraId="0263326B" w14:textId="66D5B04D" w:rsidR="00E953EA" w:rsidRDefault="001B5937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Numero1</w:t>
            </w:r>
          </w:p>
        </w:tc>
        <w:tc>
          <w:tcPr>
            <w:tcW w:w="1416" w:type="dxa"/>
          </w:tcPr>
          <w:p w14:paraId="3291F70F" w14:textId="4796E4EA" w:rsidR="00E953EA" w:rsidRDefault="001B5937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Numero2</w:t>
            </w:r>
          </w:p>
        </w:tc>
        <w:tc>
          <w:tcPr>
            <w:tcW w:w="1416" w:type="dxa"/>
          </w:tcPr>
          <w:p w14:paraId="24BFB92B" w14:textId="213FCBEC" w:rsidR="00E953EA" w:rsidRDefault="001B5937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suma</w:t>
            </w:r>
          </w:p>
        </w:tc>
        <w:tc>
          <w:tcPr>
            <w:tcW w:w="1415" w:type="dxa"/>
          </w:tcPr>
          <w:p w14:paraId="6A2F725F" w14:textId="5C7DA025" w:rsidR="00E953EA" w:rsidRDefault="001B5937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resta</w:t>
            </w:r>
          </w:p>
        </w:tc>
        <w:tc>
          <w:tcPr>
            <w:tcW w:w="1415" w:type="dxa"/>
          </w:tcPr>
          <w:p w14:paraId="394398DA" w14:textId="79645A52" w:rsidR="00E953EA" w:rsidRDefault="001B5937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multiplicacion</w:t>
            </w:r>
            <w:proofErr w:type="spellEnd"/>
          </w:p>
        </w:tc>
        <w:tc>
          <w:tcPr>
            <w:tcW w:w="1415" w:type="dxa"/>
          </w:tcPr>
          <w:p w14:paraId="714BC413" w14:textId="29BB0C82" w:rsidR="00E953EA" w:rsidRDefault="001B5937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División</w:t>
            </w:r>
          </w:p>
        </w:tc>
      </w:tr>
      <w:tr w:rsidR="00E953EA" w14:paraId="4A4BE65D" w14:textId="77777777" w:rsidTr="000B05B9">
        <w:tc>
          <w:tcPr>
            <w:tcW w:w="1417" w:type="dxa"/>
          </w:tcPr>
          <w:p w14:paraId="696D7FA9" w14:textId="154FC4A9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10</w:t>
            </w:r>
          </w:p>
        </w:tc>
        <w:tc>
          <w:tcPr>
            <w:tcW w:w="1416" w:type="dxa"/>
          </w:tcPr>
          <w:p w14:paraId="28C767D7" w14:textId="16A403C2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5</w:t>
            </w:r>
          </w:p>
        </w:tc>
        <w:tc>
          <w:tcPr>
            <w:tcW w:w="1416" w:type="dxa"/>
          </w:tcPr>
          <w:p w14:paraId="04E76DBD" w14:textId="49C9A995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CC2E74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15</w:t>
            </w:r>
          </w:p>
        </w:tc>
        <w:tc>
          <w:tcPr>
            <w:tcW w:w="1415" w:type="dxa"/>
          </w:tcPr>
          <w:p w14:paraId="3D699BD7" w14:textId="587BA566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CC2E74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5</w:t>
            </w:r>
          </w:p>
        </w:tc>
        <w:tc>
          <w:tcPr>
            <w:tcW w:w="1415" w:type="dxa"/>
          </w:tcPr>
          <w:p w14:paraId="178C5914" w14:textId="010DCAB3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CC2E74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50</w:t>
            </w:r>
          </w:p>
        </w:tc>
        <w:tc>
          <w:tcPr>
            <w:tcW w:w="1415" w:type="dxa"/>
          </w:tcPr>
          <w:p w14:paraId="7E422329" w14:textId="0925EC54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CC2E74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2</w:t>
            </w:r>
          </w:p>
        </w:tc>
      </w:tr>
      <w:tr w:rsidR="00E953EA" w14:paraId="13F87CED" w14:textId="77777777" w:rsidTr="000B05B9">
        <w:tc>
          <w:tcPr>
            <w:tcW w:w="1417" w:type="dxa"/>
          </w:tcPr>
          <w:p w14:paraId="5CD14B09" w14:textId="46F58266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5</w:t>
            </w:r>
          </w:p>
        </w:tc>
        <w:tc>
          <w:tcPr>
            <w:tcW w:w="1416" w:type="dxa"/>
          </w:tcPr>
          <w:p w14:paraId="64387C86" w14:textId="53986835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5</w:t>
            </w:r>
          </w:p>
        </w:tc>
        <w:tc>
          <w:tcPr>
            <w:tcW w:w="1416" w:type="dxa"/>
          </w:tcPr>
          <w:p w14:paraId="660DFBDE" w14:textId="486E032A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CC2E74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10</w:t>
            </w:r>
          </w:p>
        </w:tc>
        <w:tc>
          <w:tcPr>
            <w:tcW w:w="1415" w:type="dxa"/>
          </w:tcPr>
          <w:p w14:paraId="41844FA9" w14:textId="3F7C42B1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CC2E74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0</w:t>
            </w:r>
          </w:p>
        </w:tc>
        <w:tc>
          <w:tcPr>
            <w:tcW w:w="1415" w:type="dxa"/>
          </w:tcPr>
          <w:p w14:paraId="0BF0E256" w14:textId="229997E2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CC2E74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25</w:t>
            </w:r>
          </w:p>
        </w:tc>
        <w:tc>
          <w:tcPr>
            <w:tcW w:w="1415" w:type="dxa"/>
          </w:tcPr>
          <w:p w14:paraId="3327ABD9" w14:textId="796481EE" w:rsidR="00E953EA" w:rsidRDefault="00CC2E74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  <w:r w:rsidRPr="00CC2E74">
              <w:rPr>
                <w:rFonts w:ascii="Times New Roman" w:hAnsi="Times New Roman" w:cs="Times New Roman"/>
                <w:sz w:val="24"/>
                <w:szCs w:val="24"/>
                <w:highlight w:val="green"/>
                <w:lang w:val="es-EC"/>
              </w:rPr>
              <w:t>1</w:t>
            </w:r>
          </w:p>
        </w:tc>
      </w:tr>
      <w:tr w:rsidR="00E953EA" w14:paraId="1F7DCF49" w14:textId="77777777" w:rsidTr="000B05B9">
        <w:tc>
          <w:tcPr>
            <w:tcW w:w="1417" w:type="dxa"/>
          </w:tcPr>
          <w:p w14:paraId="3EDD4273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494B1204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6" w:type="dxa"/>
          </w:tcPr>
          <w:p w14:paraId="5FFEEDEE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51FAB26E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199C002D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1415" w:type="dxa"/>
          </w:tcPr>
          <w:p w14:paraId="10BF8C80" w14:textId="77777777" w:rsidR="00E953EA" w:rsidRDefault="00E953EA" w:rsidP="000B05B9">
            <w:pPr>
              <w:rPr>
                <w:rFonts w:ascii="Times New Roman" w:hAnsi="Times New Roman" w:cs="Times New Roman"/>
                <w:sz w:val="24"/>
                <w:szCs w:val="24"/>
                <w:lang w:val="es-EC"/>
              </w:rPr>
            </w:pPr>
          </w:p>
        </w:tc>
      </w:tr>
    </w:tbl>
    <w:p w14:paraId="3885F39E" w14:textId="77777777" w:rsidR="00E953EA" w:rsidRPr="0019187B" w:rsidRDefault="00E953EA" w:rsidP="00B23668">
      <w:pPr>
        <w:rPr>
          <w:rFonts w:ascii="Times New Roman" w:hAnsi="Times New Roman" w:cs="Times New Roman"/>
          <w:sz w:val="24"/>
          <w:szCs w:val="24"/>
          <w:lang w:val="es-EC"/>
        </w:rPr>
      </w:pPr>
    </w:p>
    <w:sectPr w:rsidR="00E953EA" w:rsidRPr="0019187B" w:rsidSect="0019187B">
      <w:headerReference w:type="default" r:id="rId7"/>
      <w:pgSz w:w="11906" w:h="16838" w:code="9"/>
      <w:pgMar w:top="2693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305DA" w14:textId="77777777" w:rsidR="00D26104" w:rsidRDefault="00D26104" w:rsidP="0019187B">
      <w:pPr>
        <w:spacing w:after="0" w:line="240" w:lineRule="auto"/>
      </w:pPr>
      <w:r>
        <w:separator/>
      </w:r>
    </w:p>
  </w:endnote>
  <w:endnote w:type="continuationSeparator" w:id="0">
    <w:p w14:paraId="210D09A6" w14:textId="77777777" w:rsidR="00D26104" w:rsidRDefault="00D26104" w:rsidP="0019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12805" w14:textId="77777777" w:rsidR="00D26104" w:rsidRDefault="00D26104" w:rsidP="0019187B">
      <w:pPr>
        <w:spacing w:after="0" w:line="240" w:lineRule="auto"/>
      </w:pPr>
      <w:r>
        <w:separator/>
      </w:r>
    </w:p>
  </w:footnote>
  <w:footnote w:type="continuationSeparator" w:id="0">
    <w:p w14:paraId="57D0790F" w14:textId="77777777" w:rsidR="00D26104" w:rsidRDefault="00D26104" w:rsidP="0019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815"/>
      <w:gridCol w:w="2436"/>
    </w:tblGrid>
    <w:tr w:rsidR="0019187B" w:rsidRPr="0019187B" w14:paraId="1F3A0628" w14:textId="77777777" w:rsidTr="0019187B">
      <w:tc>
        <w:tcPr>
          <w:tcW w:w="1271" w:type="dxa"/>
        </w:tcPr>
        <w:p w14:paraId="151C5A9C" w14:textId="77777777" w:rsidR="0019187B" w:rsidRPr="0019187B" w:rsidRDefault="0019187B">
          <w:pPr>
            <w:pStyle w:val="Encabezado"/>
            <w:rPr>
              <w:rFonts w:ascii="Times New Roman" w:hAnsi="Times New Roman" w:cs="Times New Roman"/>
              <w:lang w:val="es-EC"/>
            </w:rPr>
          </w:pPr>
          <w:r w:rsidRPr="0019187B">
            <w:rPr>
              <w:rFonts w:ascii="Times New Roman" w:hAnsi="Times New Roman" w:cs="Times New Roman"/>
              <w:noProof/>
              <w:lang w:eastAsia="es-ES"/>
            </w:rPr>
            <w:drawing>
              <wp:inline distT="0" distB="0" distL="0" distR="0" wp14:anchorId="40BC21E8" wp14:editId="0C6D9C9F">
                <wp:extent cx="719455" cy="1095375"/>
                <wp:effectExtent l="0" t="0" r="4445" b="9525"/>
                <wp:docPr id="24" name="Imagen 24" descr="Resultado de imagen para universidad tecnica de amba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niversidad tecnica de amba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1" cy="10962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0" w:type="dxa"/>
        </w:tcPr>
        <w:p w14:paraId="7BCCD73A" w14:textId="77777777" w:rsidR="0019187B" w:rsidRPr="0019187B" w:rsidRDefault="0019187B" w:rsidP="0019187B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lang w:val="es-EC"/>
            </w:rPr>
          </w:pPr>
          <w:r w:rsidRPr="0019187B">
            <w:rPr>
              <w:rFonts w:ascii="Times New Roman" w:hAnsi="Times New Roman" w:cs="Times New Roman"/>
              <w:b/>
              <w:sz w:val="32"/>
              <w:lang w:val="es-EC"/>
            </w:rPr>
            <w:t>Universidad Técnica de Ambato</w:t>
          </w:r>
        </w:p>
        <w:p w14:paraId="7C69D3FD" w14:textId="77777777" w:rsidR="0019187B" w:rsidRDefault="0019187B" w:rsidP="0019187B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lang w:val="es-EC"/>
            </w:rPr>
          </w:pPr>
        </w:p>
        <w:p w14:paraId="02F67DEF" w14:textId="77777777" w:rsidR="0019187B" w:rsidRPr="0019187B" w:rsidRDefault="0019187B" w:rsidP="0019187B">
          <w:pPr>
            <w:pStyle w:val="Encabezado"/>
            <w:jc w:val="center"/>
            <w:rPr>
              <w:rFonts w:ascii="Times New Roman" w:hAnsi="Times New Roman" w:cs="Times New Roman"/>
              <w:b/>
              <w:sz w:val="28"/>
              <w:lang w:val="es-EC"/>
            </w:rPr>
          </w:pPr>
          <w:r w:rsidRPr="0019187B">
            <w:rPr>
              <w:rFonts w:ascii="Times New Roman" w:hAnsi="Times New Roman" w:cs="Times New Roman"/>
              <w:b/>
              <w:sz w:val="28"/>
              <w:lang w:val="es-EC"/>
            </w:rPr>
            <w:t>Facultad de Ingeniería en Sistemas, Electrónica e Industrial</w:t>
          </w:r>
        </w:p>
        <w:p w14:paraId="4549F864" w14:textId="77777777" w:rsidR="0019187B" w:rsidRPr="0019187B" w:rsidRDefault="0019187B">
          <w:pPr>
            <w:pStyle w:val="Encabezado"/>
            <w:rPr>
              <w:rFonts w:ascii="Times New Roman" w:hAnsi="Times New Roman" w:cs="Times New Roman"/>
              <w:lang w:val="es-EC"/>
            </w:rPr>
          </w:pPr>
        </w:p>
      </w:tc>
      <w:tc>
        <w:tcPr>
          <w:tcW w:w="2436" w:type="dxa"/>
        </w:tcPr>
        <w:p w14:paraId="41CAE182" w14:textId="77777777" w:rsidR="0019187B" w:rsidRPr="0019187B" w:rsidRDefault="0019187B">
          <w:pPr>
            <w:pStyle w:val="Encabezado"/>
            <w:rPr>
              <w:rFonts w:ascii="Times New Roman" w:hAnsi="Times New Roman" w:cs="Times New Roman"/>
              <w:lang w:val="es-EC"/>
            </w:rPr>
          </w:pPr>
          <w:r w:rsidRPr="0019187B">
            <w:rPr>
              <w:rFonts w:ascii="Times New Roman" w:hAnsi="Times New Roman" w:cs="Times New Roman"/>
              <w:noProof/>
              <w:lang w:eastAsia="es-ES"/>
            </w:rPr>
            <w:drawing>
              <wp:inline distT="0" distB="0" distL="0" distR="0" wp14:anchorId="641E4358" wp14:editId="780A8106">
                <wp:extent cx="1409700" cy="1019175"/>
                <wp:effectExtent l="0" t="0" r="0" b="9525"/>
                <wp:docPr id="25" name="Imagen 25" descr="Resultado de imagen para ingenieria en sistemas electronica e industri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ingenieria en sistemas electronica e industria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234" t="13544" r="15968" b="18736"/>
                        <a:stretch/>
                      </pic:blipFill>
                      <pic:spPr bwMode="auto">
                        <a:xfrm>
                          <a:off x="0" y="0"/>
                          <a:ext cx="1410146" cy="1019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00ADC6A" w14:textId="77777777" w:rsidR="0019187B" w:rsidRPr="0019187B" w:rsidRDefault="0019187B" w:rsidP="0019187B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C3970"/>
    <w:multiLevelType w:val="hybridMultilevel"/>
    <w:tmpl w:val="8488EF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68"/>
    <w:rsid w:val="0019187B"/>
    <w:rsid w:val="001B5937"/>
    <w:rsid w:val="002E5316"/>
    <w:rsid w:val="00390479"/>
    <w:rsid w:val="003D085F"/>
    <w:rsid w:val="005F39CB"/>
    <w:rsid w:val="0064075B"/>
    <w:rsid w:val="006A22F0"/>
    <w:rsid w:val="006A4292"/>
    <w:rsid w:val="008C7BDF"/>
    <w:rsid w:val="00B23668"/>
    <w:rsid w:val="00B57909"/>
    <w:rsid w:val="00BB6C8A"/>
    <w:rsid w:val="00C2426E"/>
    <w:rsid w:val="00CC2E74"/>
    <w:rsid w:val="00D26104"/>
    <w:rsid w:val="00E9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2A3F63"/>
  <w15:chartTrackingRefBased/>
  <w15:docId w15:val="{9D2D2347-34EF-4CC5-90F3-378FD439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87B"/>
  </w:style>
  <w:style w:type="paragraph" w:styleId="Piedepgina">
    <w:name w:val="footer"/>
    <w:basedOn w:val="Normal"/>
    <w:link w:val="PiedepginaCar"/>
    <w:uiPriority w:val="99"/>
    <w:unhideWhenUsed/>
    <w:rsid w:val="00191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87B"/>
  </w:style>
  <w:style w:type="table" w:styleId="Tablaconcuadrcula">
    <w:name w:val="Table Grid"/>
    <w:basedOn w:val="Tablanormal"/>
    <w:uiPriority w:val="39"/>
    <w:rsid w:val="00191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l\OneDrive%20-%20UNIVERSIDAD%20T&#201;CNICA%20DE%20AMBATO\UTA\Primer%20Semestre\Programacion\Asignatura\Formato_Deber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Formato_Deberes.dotx</Template>
  <TotalTime>39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Ojeda Carrasco</dc:creator>
  <cp:keywords>Deberes</cp:keywords>
  <dc:description/>
  <cp:lastModifiedBy>Ojeda Carrasco Jose Luis</cp:lastModifiedBy>
  <cp:revision>1</cp:revision>
  <dcterms:created xsi:type="dcterms:W3CDTF">2022-03-09T01:29:00Z</dcterms:created>
  <dcterms:modified xsi:type="dcterms:W3CDTF">2022-03-09T02:08:00Z</dcterms:modified>
</cp:coreProperties>
</file>