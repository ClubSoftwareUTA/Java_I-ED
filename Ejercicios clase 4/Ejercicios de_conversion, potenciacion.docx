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953EA" w14:paraId="05570ABA" w14:textId="77777777" w:rsidTr="00E953EA">
        <w:tc>
          <w:tcPr>
            <w:tcW w:w="8494" w:type="dxa"/>
          </w:tcPr>
          <w:p w14:paraId="4EF0C233" w14:textId="216A2529" w:rsidR="00E953EA" w:rsidRPr="002B2D7C" w:rsidRDefault="00E953EA" w:rsidP="00975823">
            <w:pPr>
              <w:jc w:val="both"/>
            </w:pPr>
            <w:r w:rsidRPr="00E953EA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Problema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:</w:t>
            </w:r>
            <w:r w:rsidR="006A22F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975823" w:rsidRPr="00EB384A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Realizar un programa </w:t>
            </w:r>
            <w:r w:rsidR="0097582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que permite ingresar N </w:t>
            </w:r>
            <w:r w:rsidR="00975823" w:rsidRPr="00E763EE">
              <w:rPr>
                <w:rFonts w:ascii="Times New Roman" w:hAnsi="Times New Roman" w:cs="Times New Roman"/>
                <w:sz w:val="24"/>
                <w:szCs w:val="24"/>
                <w:highlight w:val="yellow"/>
                <w:lang w:val="es-EC"/>
              </w:rPr>
              <w:t>horas</w:t>
            </w:r>
            <w:r w:rsidR="0097582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y convertirlas a </w:t>
            </w:r>
            <w:r w:rsidR="00975823" w:rsidRPr="00E763EE">
              <w:rPr>
                <w:rFonts w:ascii="Times New Roman" w:hAnsi="Times New Roman" w:cs="Times New Roman"/>
                <w:sz w:val="24"/>
                <w:szCs w:val="24"/>
                <w:highlight w:val="green"/>
                <w:lang w:val="es-EC"/>
              </w:rPr>
              <w:t>minutos</w:t>
            </w:r>
            <w:r w:rsidR="0097582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y </w:t>
            </w:r>
            <w:r w:rsidR="00975823" w:rsidRPr="00E763EE">
              <w:rPr>
                <w:rFonts w:ascii="Times New Roman" w:hAnsi="Times New Roman" w:cs="Times New Roman"/>
                <w:sz w:val="24"/>
                <w:szCs w:val="24"/>
                <w:highlight w:val="green"/>
                <w:lang w:val="es-EC"/>
              </w:rPr>
              <w:t>segundos.</w:t>
            </w:r>
          </w:p>
        </w:tc>
      </w:tr>
    </w:tbl>
    <w:p w14:paraId="77434022" w14:textId="77777777" w:rsidR="00E953EA" w:rsidRDefault="00E953EA" w:rsidP="00E953EA">
      <w:pPr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6A004BE4" w14:textId="77777777" w:rsidR="00E953EA" w:rsidRDefault="00E953EA" w:rsidP="00E953EA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DESARROLLO</w:t>
      </w:r>
    </w:p>
    <w:p w14:paraId="286C4744" w14:textId="77777777" w:rsidR="00E953EA" w:rsidRPr="00E953EA" w:rsidRDefault="00E953EA" w:rsidP="00E953EA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E953EA">
        <w:rPr>
          <w:rFonts w:ascii="Times New Roman" w:hAnsi="Times New Roman" w:cs="Times New Roman"/>
          <w:b/>
          <w:sz w:val="24"/>
          <w:szCs w:val="24"/>
          <w:lang w:val="es-EC"/>
        </w:rPr>
        <w:t>1.- ANÁLISIS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5664"/>
      </w:tblGrid>
      <w:tr w:rsidR="00E953EA" w14:paraId="40F9BC04" w14:textId="77777777" w:rsidTr="00653C58">
        <w:tc>
          <w:tcPr>
            <w:tcW w:w="846" w:type="dxa"/>
          </w:tcPr>
          <w:p w14:paraId="5CF6C295" w14:textId="77777777" w:rsidR="00E953EA" w:rsidRDefault="00E953EA" w:rsidP="00B236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Datos</w:t>
            </w:r>
          </w:p>
        </w:tc>
        <w:tc>
          <w:tcPr>
            <w:tcW w:w="1984" w:type="dxa"/>
          </w:tcPr>
          <w:p w14:paraId="0193C7E4" w14:textId="77777777" w:rsidR="00E953EA" w:rsidRDefault="00E953EA" w:rsidP="00B236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Incógnitas</w:t>
            </w:r>
          </w:p>
        </w:tc>
        <w:tc>
          <w:tcPr>
            <w:tcW w:w="5664" w:type="dxa"/>
          </w:tcPr>
          <w:p w14:paraId="1D682FAD" w14:textId="77777777" w:rsidR="00E953EA" w:rsidRDefault="00E953EA" w:rsidP="00B236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Fórmulas</w:t>
            </w:r>
          </w:p>
        </w:tc>
      </w:tr>
      <w:tr w:rsidR="00E953EA" w14:paraId="03369372" w14:textId="77777777" w:rsidTr="00653C58">
        <w:tc>
          <w:tcPr>
            <w:tcW w:w="846" w:type="dxa"/>
          </w:tcPr>
          <w:p w14:paraId="47AEC553" w14:textId="4A1ECD04" w:rsidR="00E953EA" w:rsidRDefault="00E763EE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horas</w:t>
            </w:r>
          </w:p>
        </w:tc>
        <w:tc>
          <w:tcPr>
            <w:tcW w:w="1984" w:type="dxa"/>
          </w:tcPr>
          <w:p w14:paraId="16D4D779" w14:textId="6133B185" w:rsidR="00E953EA" w:rsidRDefault="00E763EE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minutos</w:t>
            </w:r>
          </w:p>
        </w:tc>
        <w:tc>
          <w:tcPr>
            <w:tcW w:w="5664" w:type="dxa"/>
          </w:tcPr>
          <w:p w14:paraId="7E5AFA05" w14:textId="14211F4D" w:rsidR="00E953EA" w:rsidRDefault="00E763EE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horas*60</w:t>
            </w:r>
          </w:p>
        </w:tc>
      </w:tr>
      <w:tr w:rsidR="00E953EA" w14:paraId="77BC9C7D" w14:textId="77777777" w:rsidTr="00653C58">
        <w:tc>
          <w:tcPr>
            <w:tcW w:w="846" w:type="dxa"/>
          </w:tcPr>
          <w:p w14:paraId="5FC3392E" w14:textId="77777777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984" w:type="dxa"/>
          </w:tcPr>
          <w:p w14:paraId="5F757F77" w14:textId="0E229F47" w:rsidR="00E953EA" w:rsidRDefault="00E763EE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segundos</w:t>
            </w:r>
          </w:p>
        </w:tc>
        <w:tc>
          <w:tcPr>
            <w:tcW w:w="5664" w:type="dxa"/>
          </w:tcPr>
          <w:p w14:paraId="39A7DC56" w14:textId="54BF349A" w:rsidR="00E953EA" w:rsidRDefault="00B35CA1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minutos*60</w:t>
            </w:r>
          </w:p>
        </w:tc>
      </w:tr>
      <w:tr w:rsidR="00E953EA" w14:paraId="718149A1" w14:textId="77777777" w:rsidTr="00653C58">
        <w:tc>
          <w:tcPr>
            <w:tcW w:w="846" w:type="dxa"/>
          </w:tcPr>
          <w:p w14:paraId="19CC7208" w14:textId="77777777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984" w:type="dxa"/>
          </w:tcPr>
          <w:p w14:paraId="533F51E1" w14:textId="77777777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5664" w:type="dxa"/>
          </w:tcPr>
          <w:p w14:paraId="3F350EB0" w14:textId="77777777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390479" w14:paraId="36DA84E9" w14:textId="77777777" w:rsidTr="00653C58">
        <w:tc>
          <w:tcPr>
            <w:tcW w:w="846" w:type="dxa"/>
          </w:tcPr>
          <w:p w14:paraId="07F2A193" w14:textId="77777777" w:rsidR="006A22F0" w:rsidRDefault="006A22F0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984" w:type="dxa"/>
          </w:tcPr>
          <w:p w14:paraId="022D3017" w14:textId="77777777" w:rsidR="006A22F0" w:rsidRDefault="006A22F0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5664" w:type="dxa"/>
          </w:tcPr>
          <w:p w14:paraId="1A9A91DD" w14:textId="77777777" w:rsidR="006A22F0" w:rsidRDefault="006A22F0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2B2D7C" w14:paraId="67A52B38" w14:textId="77777777" w:rsidTr="00653C58">
        <w:tc>
          <w:tcPr>
            <w:tcW w:w="846" w:type="dxa"/>
          </w:tcPr>
          <w:p w14:paraId="78299CE8" w14:textId="77777777" w:rsidR="002B2D7C" w:rsidRDefault="002B2D7C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984" w:type="dxa"/>
          </w:tcPr>
          <w:p w14:paraId="6F756E4F" w14:textId="77777777" w:rsidR="002B2D7C" w:rsidRDefault="002B2D7C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5664" w:type="dxa"/>
          </w:tcPr>
          <w:p w14:paraId="0715BA9F" w14:textId="77777777" w:rsidR="002B2D7C" w:rsidRDefault="002B2D7C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2B2D7C" w14:paraId="602F5D0F" w14:textId="77777777" w:rsidTr="00653C58">
        <w:tc>
          <w:tcPr>
            <w:tcW w:w="846" w:type="dxa"/>
          </w:tcPr>
          <w:p w14:paraId="4677EBCB" w14:textId="77777777" w:rsidR="002B2D7C" w:rsidRDefault="002B2D7C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984" w:type="dxa"/>
          </w:tcPr>
          <w:p w14:paraId="019DAC88" w14:textId="77777777" w:rsidR="002B2D7C" w:rsidRDefault="002B2D7C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5664" w:type="dxa"/>
          </w:tcPr>
          <w:p w14:paraId="18F09275" w14:textId="77777777" w:rsidR="002B2D7C" w:rsidRDefault="002B2D7C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2B2D7C" w14:paraId="6D966D71" w14:textId="77777777" w:rsidTr="00653C58">
        <w:tc>
          <w:tcPr>
            <w:tcW w:w="846" w:type="dxa"/>
          </w:tcPr>
          <w:p w14:paraId="1411E387" w14:textId="77777777" w:rsidR="002B2D7C" w:rsidRDefault="002B2D7C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984" w:type="dxa"/>
          </w:tcPr>
          <w:p w14:paraId="0D527063" w14:textId="77777777" w:rsidR="002B2D7C" w:rsidRDefault="002B2D7C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5664" w:type="dxa"/>
          </w:tcPr>
          <w:p w14:paraId="2EAE3E3D" w14:textId="77777777" w:rsidR="002B2D7C" w:rsidRDefault="002B2D7C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2B2D7C" w14:paraId="4A7B4285" w14:textId="77777777" w:rsidTr="00653C58">
        <w:tc>
          <w:tcPr>
            <w:tcW w:w="846" w:type="dxa"/>
          </w:tcPr>
          <w:p w14:paraId="3EF18C99" w14:textId="77777777" w:rsidR="002B2D7C" w:rsidRDefault="002B2D7C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984" w:type="dxa"/>
          </w:tcPr>
          <w:p w14:paraId="53ABAFDC" w14:textId="77777777" w:rsidR="002B2D7C" w:rsidRDefault="002B2D7C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5664" w:type="dxa"/>
          </w:tcPr>
          <w:p w14:paraId="7C86626F" w14:textId="77777777" w:rsidR="002B2D7C" w:rsidRDefault="002B2D7C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14:paraId="75B3CE71" w14:textId="77777777" w:rsidR="00E953EA" w:rsidRDefault="00E953EA" w:rsidP="00E953EA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0E03B4FF" w14:textId="77777777" w:rsidR="00E953EA" w:rsidRPr="00E953EA" w:rsidRDefault="00E953EA" w:rsidP="00E953EA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E953EA">
        <w:rPr>
          <w:rFonts w:ascii="Times New Roman" w:hAnsi="Times New Roman" w:cs="Times New Roman"/>
          <w:b/>
          <w:sz w:val="24"/>
          <w:szCs w:val="24"/>
          <w:lang w:val="es-EC"/>
        </w:rPr>
        <w:t>2.- DISEÑO</w:t>
      </w:r>
    </w:p>
    <w:p w14:paraId="3F435C80" w14:textId="77777777" w:rsidR="00E953EA" w:rsidRPr="00E953EA" w:rsidRDefault="00E953EA" w:rsidP="00E953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Pseudocódigo</w:t>
      </w:r>
      <w:r w:rsidR="00B23668">
        <w:rPr>
          <w:rFonts w:ascii="Times New Roman" w:hAnsi="Times New Roman" w:cs="Times New Roman"/>
          <w:sz w:val="24"/>
          <w:szCs w:val="24"/>
          <w:lang w:val="es-EC"/>
        </w:rPr>
        <w:t xml:space="preserve"> o Diagrama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953EA" w14:paraId="3FCAB5A7" w14:textId="77777777" w:rsidTr="000B05B9">
        <w:tc>
          <w:tcPr>
            <w:tcW w:w="8494" w:type="dxa"/>
          </w:tcPr>
          <w:p w14:paraId="16406761" w14:textId="6483308E" w:rsidR="00E953EA" w:rsidRPr="001B5937" w:rsidRDefault="00CD521C" w:rsidP="002B2D7C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lastRenderedPageBreak/>
              <w:drawing>
                <wp:inline distT="0" distB="0" distL="0" distR="0" wp14:anchorId="17EAB4F2" wp14:editId="2382BAD8">
                  <wp:extent cx="3962400" cy="490537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490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A79119" w14:textId="77777777" w:rsidR="001B5937" w:rsidRDefault="001B5937" w:rsidP="00E953EA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5D764638" w14:textId="77777777" w:rsidR="00E953EA" w:rsidRPr="00E953EA" w:rsidRDefault="00E953EA" w:rsidP="00E953EA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E953EA">
        <w:rPr>
          <w:rFonts w:ascii="Times New Roman" w:hAnsi="Times New Roman" w:cs="Times New Roman"/>
          <w:b/>
          <w:sz w:val="24"/>
          <w:szCs w:val="24"/>
          <w:lang w:val="es-EC"/>
        </w:rPr>
        <w:t>3.-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7"/>
        <w:gridCol w:w="1416"/>
        <w:gridCol w:w="1416"/>
        <w:gridCol w:w="1415"/>
        <w:gridCol w:w="1415"/>
        <w:gridCol w:w="1415"/>
      </w:tblGrid>
      <w:tr w:rsidR="00E953EA" w14:paraId="727C3132" w14:textId="77777777" w:rsidTr="000B05B9">
        <w:tc>
          <w:tcPr>
            <w:tcW w:w="1417" w:type="dxa"/>
          </w:tcPr>
          <w:p w14:paraId="1D70BFE4" w14:textId="1823E4C9" w:rsidR="00E953EA" w:rsidRDefault="00BC7DBF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horas</w:t>
            </w:r>
          </w:p>
        </w:tc>
        <w:tc>
          <w:tcPr>
            <w:tcW w:w="1416" w:type="dxa"/>
          </w:tcPr>
          <w:p w14:paraId="097E56BD" w14:textId="434B9662" w:rsidR="00E953EA" w:rsidRDefault="00BC7DBF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minutos</w:t>
            </w:r>
          </w:p>
        </w:tc>
        <w:tc>
          <w:tcPr>
            <w:tcW w:w="1416" w:type="dxa"/>
          </w:tcPr>
          <w:p w14:paraId="4ED23A05" w14:textId="6D93515C" w:rsidR="00E953EA" w:rsidRDefault="00BC7DBF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segundos</w:t>
            </w:r>
          </w:p>
        </w:tc>
        <w:tc>
          <w:tcPr>
            <w:tcW w:w="1415" w:type="dxa"/>
          </w:tcPr>
          <w:p w14:paraId="7208B5D8" w14:textId="77777777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5" w:type="dxa"/>
          </w:tcPr>
          <w:p w14:paraId="53350C1D" w14:textId="01B4A112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5" w:type="dxa"/>
          </w:tcPr>
          <w:p w14:paraId="351E9D10" w14:textId="77777777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E953EA" w14:paraId="2D4F41D3" w14:textId="77777777" w:rsidTr="000B05B9">
        <w:tc>
          <w:tcPr>
            <w:tcW w:w="1417" w:type="dxa"/>
          </w:tcPr>
          <w:p w14:paraId="217848D2" w14:textId="47A51CC6" w:rsidR="00E953EA" w:rsidRDefault="00BC7DBF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</w:t>
            </w:r>
          </w:p>
        </w:tc>
        <w:tc>
          <w:tcPr>
            <w:tcW w:w="1416" w:type="dxa"/>
          </w:tcPr>
          <w:p w14:paraId="1E8E6B4B" w14:textId="3FA90A8D" w:rsidR="00E953EA" w:rsidRDefault="00BC7DBF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120</w:t>
            </w:r>
          </w:p>
        </w:tc>
        <w:tc>
          <w:tcPr>
            <w:tcW w:w="1416" w:type="dxa"/>
          </w:tcPr>
          <w:p w14:paraId="58B6EF44" w14:textId="74627E5E" w:rsidR="00E953EA" w:rsidRDefault="00BC7DBF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7200</w:t>
            </w:r>
          </w:p>
        </w:tc>
        <w:tc>
          <w:tcPr>
            <w:tcW w:w="1415" w:type="dxa"/>
          </w:tcPr>
          <w:p w14:paraId="7D05E76E" w14:textId="77777777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5" w:type="dxa"/>
          </w:tcPr>
          <w:p w14:paraId="668C5E18" w14:textId="77777777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5" w:type="dxa"/>
          </w:tcPr>
          <w:p w14:paraId="3202B7BB" w14:textId="77777777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E953EA" w14:paraId="0411CA42" w14:textId="77777777" w:rsidTr="000B05B9">
        <w:tc>
          <w:tcPr>
            <w:tcW w:w="1417" w:type="dxa"/>
          </w:tcPr>
          <w:p w14:paraId="549CFAAB" w14:textId="77777777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6" w:type="dxa"/>
          </w:tcPr>
          <w:p w14:paraId="254942BF" w14:textId="77777777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6" w:type="dxa"/>
          </w:tcPr>
          <w:p w14:paraId="06925DF3" w14:textId="77777777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5" w:type="dxa"/>
          </w:tcPr>
          <w:p w14:paraId="382AEE79" w14:textId="77777777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5" w:type="dxa"/>
          </w:tcPr>
          <w:p w14:paraId="620B5E76" w14:textId="77777777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5" w:type="dxa"/>
          </w:tcPr>
          <w:p w14:paraId="6933D225" w14:textId="77777777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E953EA" w14:paraId="5E85F2A1" w14:textId="77777777" w:rsidTr="000B05B9">
        <w:tc>
          <w:tcPr>
            <w:tcW w:w="1417" w:type="dxa"/>
          </w:tcPr>
          <w:p w14:paraId="39890046" w14:textId="77777777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6" w:type="dxa"/>
          </w:tcPr>
          <w:p w14:paraId="57DC3D0B" w14:textId="77777777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6" w:type="dxa"/>
          </w:tcPr>
          <w:p w14:paraId="371EB101" w14:textId="77777777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5" w:type="dxa"/>
          </w:tcPr>
          <w:p w14:paraId="2F793D52" w14:textId="77777777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5" w:type="dxa"/>
          </w:tcPr>
          <w:p w14:paraId="593230FA" w14:textId="77777777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5" w:type="dxa"/>
          </w:tcPr>
          <w:p w14:paraId="758DDDE1" w14:textId="77777777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14:paraId="53B9E7EC" w14:textId="51F629FC" w:rsidR="00E953EA" w:rsidRDefault="00E953EA" w:rsidP="00B23668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6BB58215" w14:textId="2D4C6228" w:rsidR="00975823" w:rsidRDefault="00975823" w:rsidP="00B23668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665E5C31" w14:textId="4D039E77" w:rsidR="00975823" w:rsidRDefault="00975823" w:rsidP="00B23668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1EE30CD4" w14:textId="076FF371" w:rsidR="00975823" w:rsidRDefault="00975823" w:rsidP="00B23668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6CDAE208" w14:textId="241E3EA6" w:rsidR="00975823" w:rsidRDefault="00975823" w:rsidP="00B23668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69EBFA03" w14:textId="1CE33D34" w:rsidR="00975823" w:rsidRDefault="00975823" w:rsidP="00B23668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54AFADE2" w14:textId="72AEA791" w:rsidR="00975823" w:rsidRDefault="00975823" w:rsidP="00B23668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58DA0DDD" w14:textId="4052AE6D" w:rsidR="00975823" w:rsidRDefault="00975823" w:rsidP="00B23668">
      <w:pPr>
        <w:rPr>
          <w:rFonts w:ascii="Times New Roman" w:hAnsi="Times New Roman" w:cs="Times New Roman"/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75823" w14:paraId="38D069ED" w14:textId="77777777" w:rsidTr="00E3126E">
        <w:tc>
          <w:tcPr>
            <w:tcW w:w="8494" w:type="dxa"/>
          </w:tcPr>
          <w:p w14:paraId="287F5AF0" w14:textId="6F7F31CF" w:rsidR="00975823" w:rsidRPr="002B2D7C" w:rsidRDefault="00975823" w:rsidP="00975823">
            <w:pPr>
              <w:jc w:val="both"/>
            </w:pPr>
            <w:r w:rsidRPr="00E953EA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Problema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: </w:t>
            </w:r>
            <w:r w:rsidRPr="00EB384A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Realizar un programa que permit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a </w:t>
            </w:r>
            <w:r w:rsidRPr="00EB384A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ingresar un número que represente la </w:t>
            </w:r>
            <w:r w:rsidRPr="00A80F16">
              <w:rPr>
                <w:rFonts w:ascii="Times New Roman" w:hAnsi="Times New Roman" w:cs="Times New Roman"/>
                <w:sz w:val="24"/>
                <w:szCs w:val="24"/>
                <w:highlight w:val="yellow"/>
                <w:lang w:val="es-EC"/>
              </w:rPr>
              <w:t>base</w:t>
            </w:r>
            <w:r w:rsidRPr="00EB384A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de una potencia y un número que represente el </w:t>
            </w:r>
            <w:r w:rsidRPr="00A80F16">
              <w:rPr>
                <w:rFonts w:ascii="Times New Roman" w:hAnsi="Times New Roman" w:cs="Times New Roman"/>
                <w:sz w:val="24"/>
                <w:szCs w:val="24"/>
                <w:highlight w:val="yellow"/>
                <w:lang w:val="es-EC"/>
              </w:rPr>
              <w:t>exponente</w:t>
            </w:r>
            <w:r w:rsidRPr="00EB384A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de una potencia por teclado, 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el resultado de la </w:t>
            </w:r>
            <w:r w:rsidRPr="00A80F16">
              <w:rPr>
                <w:rFonts w:ascii="Times New Roman" w:hAnsi="Times New Roman" w:cs="Times New Roman"/>
                <w:sz w:val="24"/>
                <w:szCs w:val="24"/>
                <w:highlight w:val="green"/>
                <w:lang w:val="es-EC"/>
              </w:rPr>
              <w:t>potencia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d</w:t>
            </w:r>
            <w:r w:rsidRPr="00A80F16">
              <w:rPr>
                <w:rFonts w:ascii="Times New Roman" w:hAnsi="Times New Roman" w:cs="Times New Roman"/>
                <w:sz w:val="24"/>
                <w:szCs w:val="24"/>
                <w:highlight w:val="green"/>
                <w:lang w:val="es-EC"/>
              </w:rPr>
              <w:t>ividido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Pr="00EB384A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para la base que después se calculará 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la respuesta</w:t>
            </w:r>
            <w:r w:rsidRPr="00EB384A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la nueva </w:t>
            </w:r>
            <w:r w:rsidRPr="00EB384A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potencia 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donde</w:t>
            </w:r>
            <w:r w:rsidRPr="00EB384A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su exponente será el resultado de la división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</w:tc>
      </w:tr>
    </w:tbl>
    <w:p w14:paraId="2E7C808A" w14:textId="77777777" w:rsidR="00975823" w:rsidRDefault="00975823" w:rsidP="00975823">
      <w:pPr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795C06FF" w14:textId="77777777" w:rsidR="00975823" w:rsidRDefault="00975823" w:rsidP="00975823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DESARROLLO</w:t>
      </w:r>
    </w:p>
    <w:p w14:paraId="5A854ECF" w14:textId="77777777" w:rsidR="00975823" w:rsidRPr="00E953EA" w:rsidRDefault="00975823" w:rsidP="00975823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E953EA">
        <w:rPr>
          <w:rFonts w:ascii="Times New Roman" w:hAnsi="Times New Roman" w:cs="Times New Roman"/>
          <w:b/>
          <w:sz w:val="24"/>
          <w:szCs w:val="24"/>
          <w:lang w:val="es-EC"/>
        </w:rPr>
        <w:t>1.- ANÁLISIS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3"/>
        <w:gridCol w:w="1926"/>
        <w:gridCol w:w="5365"/>
      </w:tblGrid>
      <w:tr w:rsidR="00975823" w14:paraId="47C31CF1" w14:textId="77777777" w:rsidTr="00E3126E">
        <w:tc>
          <w:tcPr>
            <w:tcW w:w="846" w:type="dxa"/>
          </w:tcPr>
          <w:p w14:paraId="472D43E0" w14:textId="77777777" w:rsidR="00975823" w:rsidRDefault="00975823" w:rsidP="00E312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Datos</w:t>
            </w:r>
          </w:p>
        </w:tc>
        <w:tc>
          <w:tcPr>
            <w:tcW w:w="1984" w:type="dxa"/>
          </w:tcPr>
          <w:p w14:paraId="2E91B8B3" w14:textId="77777777" w:rsidR="00975823" w:rsidRDefault="00975823" w:rsidP="00E312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Incógnitas</w:t>
            </w:r>
          </w:p>
        </w:tc>
        <w:tc>
          <w:tcPr>
            <w:tcW w:w="5664" w:type="dxa"/>
          </w:tcPr>
          <w:p w14:paraId="27677A14" w14:textId="77777777" w:rsidR="00975823" w:rsidRDefault="00975823" w:rsidP="00E312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Fórmulas</w:t>
            </w:r>
          </w:p>
        </w:tc>
      </w:tr>
      <w:tr w:rsidR="00975823" w14:paraId="51235C00" w14:textId="77777777" w:rsidTr="00E3126E">
        <w:tc>
          <w:tcPr>
            <w:tcW w:w="846" w:type="dxa"/>
          </w:tcPr>
          <w:p w14:paraId="233A34ED" w14:textId="5994EBE6" w:rsidR="00975823" w:rsidRDefault="00CD521C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base</w:t>
            </w:r>
          </w:p>
        </w:tc>
        <w:tc>
          <w:tcPr>
            <w:tcW w:w="1984" w:type="dxa"/>
          </w:tcPr>
          <w:p w14:paraId="0B0D26BE" w14:textId="02A33C93" w:rsidR="00975823" w:rsidRDefault="00A80F16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res1</w:t>
            </w:r>
          </w:p>
        </w:tc>
        <w:tc>
          <w:tcPr>
            <w:tcW w:w="5664" w:type="dxa"/>
          </w:tcPr>
          <w:p w14:paraId="1293F4CF" w14:textId="0A9F350F" w:rsidR="00975823" w:rsidRDefault="00A80F16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base^exponente</w:t>
            </w:r>
            <w:proofErr w:type="spellEnd"/>
          </w:p>
        </w:tc>
      </w:tr>
      <w:tr w:rsidR="00975823" w14:paraId="00F5009F" w14:textId="77777777" w:rsidTr="00E3126E">
        <w:tc>
          <w:tcPr>
            <w:tcW w:w="846" w:type="dxa"/>
          </w:tcPr>
          <w:p w14:paraId="548D4BAF" w14:textId="247F8D3D" w:rsidR="00975823" w:rsidRDefault="00CD521C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expon</w:t>
            </w:r>
            <w:r w:rsidR="00C1220C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en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te</w:t>
            </w:r>
          </w:p>
        </w:tc>
        <w:tc>
          <w:tcPr>
            <w:tcW w:w="1984" w:type="dxa"/>
          </w:tcPr>
          <w:p w14:paraId="4B9D50B1" w14:textId="4C3AC95B" w:rsidR="00975823" w:rsidRDefault="00A80F16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division</w:t>
            </w:r>
            <w:proofErr w:type="spellEnd"/>
          </w:p>
        </w:tc>
        <w:tc>
          <w:tcPr>
            <w:tcW w:w="5664" w:type="dxa"/>
          </w:tcPr>
          <w:p w14:paraId="6D2D6127" w14:textId="51D0AF3B" w:rsidR="00975823" w:rsidRDefault="00A80F16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res1/base</w:t>
            </w:r>
          </w:p>
        </w:tc>
      </w:tr>
      <w:tr w:rsidR="00975823" w14:paraId="23AB5DAB" w14:textId="77777777" w:rsidTr="00E3126E">
        <w:tc>
          <w:tcPr>
            <w:tcW w:w="846" w:type="dxa"/>
          </w:tcPr>
          <w:p w14:paraId="52257328" w14:textId="77777777" w:rsidR="00975823" w:rsidRDefault="00975823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984" w:type="dxa"/>
          </w:tcPr>
          <w:p w14:paraId="01BFA37F" w14:textId="09CB24FC" w:rsidR="00975823" w:rsidRDefault="00A80F16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res2 </w:t>
            </w:r>
          </w:p>
        </w:tc>
        <w:tc>
          <w:tcPr>
            <w:tcW w:w="5664" w:type="dxa"/>
          </w:tcPr>
          <w:p w14:paraId="2FEFF589" w14:textId="197E26A3" w:rsidR="00975823" w:rsidRDefault="00A80F16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res1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^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division</w:t>
            </w:r>
          </w:p>
        </w:tc>
      </w:tr>
      <w:tr w:rsidR="00975823" w14:paraId="34794A52" w14:textId="77777777" w:rsidTr="00E3126E">
        <w:tc>
          <w:tcPr>
            <w:tcW w:w="846" w:type="dxa"/>
          </w:tcPr>
          <w:p w14:paraId="00352BE3" w14:textId="77777777" w:rsidR="00975823" w:rsidRDefault="00975823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984" w:type="dxa"/>
          </w:tcPr>
          <w:p w14:paraId="12E150E0" w14:textId="77777777" w:rsidR="00975823" w:rsidRDefault="00975823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5664" w:type="dxa"/>
          </w:tcPr>
          <w:p w14:paraId="68E857B3" w14:textId="77777777" w:rsidR="00975823" w:rsidRDefault="00975823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975823" w14:paraId="37E8EE53" w14:textId="77777777" w:rsidTr="00E3126E">
        <w:tc>
          <w:tcPr>
            <w:tcW w:w="846" w:type="dxa"/>
          </w:tcPr>
          <w:p w14:paraId="2C25051B" w14:textId="77777777" w:rsidR="00975823" w:rsidRDefault="00975823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984" w:type="dxa"/>
          </w:tcPr>
          <w:p w14:paraId="2341A411" w14:textId="77777777" w:rsidR="00975823" w:rsidRDefault="00975823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5664" w:type="dxa"/>
          </w:tcPr>
          <w:p w14:paraId="283FF00D" w14:textId="77777777" w:rsidR="00975823" w:rsidRDefault="00975823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975823" w14:paraId="71CB7805" w14:textId="77777777" w:rsidTr="00E3126E">
        <w:tc>
          <w:tcPr>
            <w:tcW w:w="846" w:type="dxa"/>
          </w:tcPr>
          <w:p w14:paraId="7E0BCA8E" w14:textId="77777777" w:rsidR="00975823" w:rsidRDefault="00975823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984" w:type="dxa"/>
          </w:tcPr>
          <w:p w14:paraId="256692B6" w14:textId="77777777" w:rsidR="00975823" w:rsidRDefault="00975823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5664" w:type="dxa"/>
          </w:tcPr>
          <w:p w14:paraId="6B1723F6" w14:textId="77777777" w:rsidR="00975823" w:rsidRDefault="00975823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975823" w14:paraId="130DDA9B" w14:textId="77777777" w:rsidTr="00E3126E">
        <w:tc>
          <w:tcPr>
            <w:tcW w:w="846" w:type="dxa"/>
          </w:tcPr>
          <w:p w14:paraId="25C84823" w14:textId="77777777" w:rsidR="00975823" w:rsidRDefault="00975823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984" w:type="dxa"/>
          </w:tcPr>
          <w:p w14:paraId="0F8424FC" w14:textId="77777777" w:rsidR="00975823" w:rsidRDefault="00975823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5664" w:type="dxa"/>
          </w:tcPr>
          <w:p w14:paraId="5B8B88D9" w14:textId="77777777" w:rsidR="00975823" w:rsidRDefault="00975823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975823" w14:paraId="68227D45" w14:textId="77777777" w:rsidTr="00E3126E">
        <w:tc>
          <w:tcPr>
            <w:tcW w:w="846" w:type="dxa"/>
          </w:tcPr>
          <w:p w14:paraId="158823C2" w14:textId="77777777" w:rsidR="00975823" w:rsidRDefault="00975823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984" w:type="dxa"/>
          </w:tcPr>
          <w:p w14:paraId="22D08CD7" w14:textId="77777777" w:rsidR="00975823" w:rsidRDefault="00975823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5664" w:type="dxa"/>
          </w:tcPr>
          <w:p w14:paraId="35B7D2E5" w14:textId="77777777" w:rsidR="00975823" w:rsidRDefault="00975823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14:paraId="0E2CB75B" w14:textId="77777777" w:rsidR="00975823" w:rsidRDefault="00975823" w:rsidP="00975823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6482D820" w14:textId="77777777" w:rsidR="00975823" w:rsidRPr="00E953EA" w:rsidRDefault="00975823" w:rsidP="00975823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E953EA">
        <w:rPr>
          <w:rFonts w:ascii="Times New Roman" w:hAnsi="Times New Roman" w:cs="Times New Roman"/>
          <w:b/>
          <w:sz w:val="24"/>
          <w:szCs w:val="24"/>
          <w:lang w:val="es-EC"/>
        </w:rPr>
        <w:t>2.- DISEÑO</w:t>
      </w:r>
    </w:p>
    <w:p w14:paraId="0AAA3B10" w14:textId="77777777" w:rsidR="00975823" w:rsidRPr="00E953EA" w:rsidRDefault="00975823" w:rsidP="009758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Pseudocódigo o Diagrama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75823" w14:paraId="4294ED1F" w14:textId="77777777" w:rsidTr="00E3126E">
        <w:tc>
          <w:tcPr>
            <w:tcW w:w="8494" w:type="dxa"/>
          </w:tcPr>
          <w:p w14:paraId="34422E9A" w14:textId="77777777" w:rsidR="00BC7DBF" w:rsidRPr="00BC7DBF" w:rsidRDefault="00BC7DBF" w:rsidP="00BC7DB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BC7DBF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Algoritmo </w:t>
            </w:r>
            <w:proofErr w:type="spellStart"/>
            <w:r w:rsidRPr="00BC7DBF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potenciacion</w:t>
            </w:r>
            <w:proofErr w:type="spellEnd"/>
          </w:p>
          <w:p w14:paraId="6A028C7B" w14:textId="77777777" w:rsidR="00BC7DBF" w:rsidRPr="00BC7DBF" w:rsidRDefault="00BC7DBF" w:rsidP="00BC7DB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BC7DBF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ab/>
              <w:t>Escribir " Ingrese la base de la potencia:";</w:t>
            </w:r>
          </w:p>
          <w:p w14:paraId="7ED42FE9" w14:textId="77777777" w:rsidR="00BC7DBF" w:rsidRPr="00BC7DBF" w:rsidRDefault="00BC7DBF" w:rsidP="00BC7DB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BC7DBF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ab/>
              <w:t>leer base;</w:t>
            </w:r>
          </w:p>
          <w:p w14:paraId="2D3EE6B2" w14:textId="77777777" w:rsidR="00BC7DBF" w:rsidRPr="00BC7DBF" w:rsidRDefault="00BC7DBF" w:rsidP="00BC7DB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BC7DBF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ab/>
            </w:r>
            <w:proofErr w:type="spellStart"/>
            <w:r w:rsidRPr="00BC7DBF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EScribir</w:t>
            </w:r>
            <w:proofErr w:type="spellEnd"/>
            <w:r w:rsidRPr="00BC7DBF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"Ingrese el exponente:";</w:t>
            </w:r>
          </w:p>
          <w:p w14:paraId="6125079D" w14:textId="77777777" w:rsidR="00BC7DBF" w:rsidRPr="00BC7DBF" w:rsidRDefault="00BC7DBF" w:rsidP="00BC7DB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BC7DBF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leer exponente;</w:t>
            </w:r>
          </w:p>
          <w:p w14:paraId="64A200C7" w14:textId="77777777" w:rsidR="00BC7DBF" w:rsidRPr="00BC7DBF" w:rsidRDefault="00BC7DBF" w:rsidP="00BC7DB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BC7DBF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res1=</w:t>
            </w:r>
            <w:proofErr w:type="spellStart"/>
            <w:r w:rsidRPr="00BC7DBF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base^exponente</w:t>
            </w:r>
            <w:proofErr w:type="spellEnd"/>
            <w:r w:rsidRPr="00BC7DBF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;</w:t>
            </w:r>
          </w:p>
          <w:p w14:paraId="3604BDF7" w14:textId="77777777" w:rsidR="00BC7DBF" w:rsidRPr="00BC7DBF" w:rsidRDefault="00BC7DBF" w:rsidP="00BC7DB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 w:rsidRPr="00BC7DBF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division</w:t>
            </w:r>
            <w:proofErr w:type="spellEnd"/>
            <w:r w:rsidRPr="00BC7DBF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=res1/base;</w:t>
            </w:r>
          </w:p>
          <w:p w14:paraId="6EF8873E" w14:textId="77777777" w:rsidR="00BC7DBF" w:rsidRPr="00BC7DBF" w:rsidRDefault="00BC7DBF" w:rsidP="00BC7DB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BC7DBF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res2=res1^division;</w:t>
            </w:r>
          </w:p>
          <w:p w14:paraId="4F693F8C" w14:textId="77777777" w:rsidR="00BC7DBF" w:rsidRPr="00BC7DBF" w:rsidRDefault="00BC7DBF" w:rsidP="00BC7DB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  <w:p w14:paraId="13B7B89A" w14:textId="77777777" w:rsidR="00BC7DBF" w:rsidRPr="00BC7DBF" w:rsidRDefault="00BC7DBF" w:rsidP="00BC7DB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BC7DBF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Escribir " El resultado de la potencia: ", res1;</w:t>
            </w:r>
          </w:p>
          <w:p w14:paraId="0A319E27" w14:textId="77777777" w:rsidR="00BC7DBF" w:rsidRPr="00BC7DBF" w:rsidRDefault="00BC7DBF" w:rsidP="00BC7DB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BC7DBF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Escribir " El resultado de la </w:t>
            </w:r>
            <w:proofErr w:type="spellStart"/>
            <w:r w:rsidRPr="00BC7DBF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division</w:t>
            </w:r>
            <w:proofErr w:type="spellEnd"/>
            <w:r w:rsidRPr="00BC7DBF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: ", </w:t>
            </w:r>
            <w:proofErr w:type="spellStart"/>
            <w:r w:rsidRPr="00BC7DBF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division</w:t>
            </w:r>
            <w:proofErr w:type="spellEnd"/>
            <w:r w:rsidRPr="00BC7DBF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;</w:t>
            </w:r>
          </w:p>
          <w:p w14:paraId="2C8CE61B" w14:textId="77777777" w:rsidR="00BC7DBF" w:rsidRPr="00BC7DBF" w:rsidRDefault="00BC7DBF" w:rsidP="00BC7DB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BC7DBF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Escribir " El resultado de la segunda </w:t>
            </w:r>
            <w:proofErr w:type="gramStart"/>
            <w:r w:rsidRPr="00BC7DBF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potencia :</w:t>
            </w:r>
            <w:proofErr w:type="gramEnd"/>
            <w:r w:rsidRPr="00BC7DBF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", res2;</w:t>
            </w:r>
          </w:p>
          <w:p w14:paraId="34646C88" w14:textId="77777777" w:rsidR="00BC7DBF" w:rsidRPr="00BC7DBF" w:rsidRDefault="00BC7DBF" w:rsidP="00BC7DB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BC7DBF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ab/>
            </w:r>
          </w:p>
          <w:p w14:paraId="3FA89CD2" w14:textId="0BA46544" w:rsidR="00975823" w:rsidRPr="001B5937" w:rsidRDefault="00BC7DBF" w:rsidP="00BC7DB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 w:rsidRPr="00BC7DBF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FinAlgoritmo</w:t>
            </w:r>
            <w:proofErr w:type="spellEnd"/>
          </w:p>
        </w:tc>
      </w:tr>
    </w:tbl>
    <w:p w14:paraId="66598704" w14:textId="77777777" w:rsidR="00975823" w:rsidRDefault="00975823" w:rsidP="00975823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139D8C9B" w14:textId="77777777" w:rsidR="00975823" w:rsidRPr="00E953EA" w:rsidRDefault="00975823" w:rsidP="00975823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E953EA">
        <w:rPr>
          <w:rFonts w:ascii="Times New Roman" w:hAnsi="Times New Roman" w:cs="Times New Roman"/>
          <w:b/>
          <w:sz w:val="24"/>
          <w:szCs w:val="24"/>
          <w:lang w:val="es-EC"/>
        </w:rPr>
        <w:t>3.-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7"/>
        <w:gridCol w:w="1416"/>
        <w:gridCol w:w="1416"/>
        <w:gridCol w:w="1415"/>
        <w:gridCol w:w="1415"/>
        <w:gridCol w:w="1415"/>
      </w:tblGrid>
      <w:tr w:rsidR="00975823" w14:paraId="3C530313" w14:textId="77777777" w:rsidTr="00E3126E">
        <w:tc>
          <w:tcPr>
            <w:tcW w:w="1417" w:type="dxa"/>
          </w:tcPr>
          <w:p w14:paraId="1E27DC38" w14:textId="1A8B83B3" w:rsidR="00975823" w:rsidRDefault="00C1220C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base</w:t>
            </w:r>
          </w:p>
        </w:tc>
        <w:tc>
          <w:tcPr>
            <w:tcW w:w="1416" w:type="dxa"/>
          </w:tcPr>
          <w:p w14:paraId="7A3815E0" w14:textId="39098690" w:rsidR="00975823" w:rsidRDefault="00C1220C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exponente</w:t>
            </w:r>
          </w:p>
        </w:tc>
        <w:tc>
          <w:tcPr>
            <w:tcW w:w="1416" w:type="dxa"/>
          </w:tcPr>
          <w:p w14:paraId="54AC21CB" w14:textId="277634DB" w:rsidR="00975823" w:rsidRDefault="00C1220C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Res1</w:t>
            </w:r>
          </w:p>
        </w:tc>
        <w:tc>
          <w:tcPr>
            <w:tcW w:w="1415" w:type="dxa"/>
          </w:tcPr>
          <w:p w14:paraId="6A99467B" w14:textId="779626BA" w:rsidR="00975823" w:rsidRDefault="00C1220C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division</w:t>
            </w:r>
            <w:proofErr w:type="spellEnd"/>
          </w:p>
        </w:tc>
        <w:tc>
          <w:tcPr>
            <w:tcW w:w="1415" w:type="dxa"/>
          </w:tcPr>
          <w:p w14:paraId="1531BF71" w14:textId="2D90D7D6" w:rsidR="00975823" w:rsidRDefault="00C1220C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Res2</w:t>
            </w:r>
          </w:p>
        </w:tc>
        <w:tc>
          <w:tcPr>
            <w:tcW w:w="1415" w:type="dxa"/>
          </w:tcPr>
          <w:p w14:paraId="308A14F7" w14:textId="77777777" w:rsidR="00975823" w:rsidRDefault="00975823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975823" w14:paraId="4934F08D" w14:textId="77777777" w:rsidTr="00E3126E">
        <w:tc>
          <w:tcPr>
            <w:tcW w:w="1417" w:type="dxa"/>
          </w:tcPr>
          <w:p w14:paraId="57A9C458" w14:textId="28B4F773" w:rsidR="00975823" w:rsidRDefault="00C1220C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</w:t>
            </w:r>
          </w:p>
        </w:tc>
        <w:tc>
          <w:tcPr>
            <w:tcW w:w="1416" w:type="dxa"/>
          </w:tcPr>
          <w:p w14:paraId="26DE5902" w14:textId="4185ADED" w:rsidR="00975823" w:rsidRDefault="00C1220C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3</w:t>
            </w:r>
          </w:p>
        </w:tc>
        <w:tc>
          <w:tcPr>
            <w:tcW w:w="1416" w:type="dxa"/>
          </w:tcPr>
          <w:p w14:paraId="3B0970ED" w14:textId="406E2AF3" w:rsidR="00975823" w:rsidRDefault="00C1220C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8</w:t>
            </w:r>
          </w:p>
        </w:tc>
        <w:tc>
          <w:tcPr>
            <w:tcW w:w="1415" w:type="dxa"/>
          </w:tcPr>
          <w:p w14:paraId="743E0DB6" w14:textId="5D727B8D" w:rsidR="00975823" w:rsidRDefault="00C1220C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4</w:t>
            </w:r>
          </w:p>
        </w:tc>
        <w:tc>
          <w:tcPr>
            <w:tcW w:w="1415" w:type="dxa"/>
          </w:tcPr>
          <w:p w14:paraId="0BA0E240" w14:textId="0FA29ACC" w:rsidR="00975823" w:rsidRDefault="00BC7DBF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4096</w:t>
            </w:r>
          </w:p>
        </w:tc>
        <w:tc>
          <w:tcPr>
            <w:tcW w:w="1415" w:type="dxa"/>
          </w:tcPr>
          <w:p w14:paraId="361470B7" w14:textId="77777777" w:rsidR="00975823" w:rsidRDefault="00975823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975823" w14:paraId="6A94AD0D" w14:textId="77777777" w:rsidTr="00E3126E">
        <w:tc>
          <w:tcPr>
            <w:tcW w:w="1417" w:type="dxa"/>
          </w:tcPr>
          <w:p w14:paraId="0EFD236C" w14:textId="77777777" w:rsidR="00975823" w:rsidRDefault="00975823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6" w:type="dxa"/>
          </w:tcPr>
          <w:p w14:paraId="2044A3AE" w14:textId="77777777" w:rsidR="00975823" w:rsidRDefault="00975823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6" w:type="dxa"/>
          </w:tcPr>
          <w:p w14:paraId="0447FB98" w14:textId="77777777" w:rsidR="00975823" w:rsidRDefault="00975823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5" w:type="dxa"/>
          </w:tcPr>
          <w:p w14:paraId="588B9E3B" w14:textId="77777777" w:rsidR="00975823" w:rsidRDefault="00975823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5" w:type="dxa"/>
          </w:tcPr>
          <w:p w14:paraId="7F42171F" w14:textId="77777777" w:rsidR="00975823" w:rsidRDefault="00975823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5" w:type="dxa"/>
          </w:tcPr>
          <w:p w14:paraId="257DEA5D" w14:textId="77777777" w:rsidR="00975823" w:rsidRDefault="00975823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975823" w14:paraId="51FFA8FB" w14:textId="77777777" w:rsidTr="00E3126E">
        <w:tc>
          <w:tcPr>
            <w:tcW w:w="1417" w:type="dxa"/>
          </w:tcPr>
          <w:p w14:paraId="64BFBF8F" w14:textId="77777777" w:rsidR="00975823" w:rsidRDefault="00975823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6" w:type="dxa"/>
          </w:tcPr>
          <w:p w14:paraId="2B24CA1C" w14:textId="77777777" w:rsidR="00975823" w:rsidRDefault="00975823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6" w:type="dxa"/>
          </w:tcPr>
          <w:p w14:paraId="3D6A62FF" w14:textId="77777777" w:rsidR="00975823" w:rsidRDefault="00975823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5" w:type="dxa"/>
          </w:tcPr>
          <w:p w14:paraId="3564ADC6" w14:textId="77777777" w:rsidR="00975823" w:rsidRDefault="00975823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5" w:type="dxa"/>
          </w:tcPr>
          <w:p w14:paraId="726B564D" w14:textId="77777777" w:rsidR="00975823" w:rsidRDefault="00975823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5" w:type="dxa"/>
          </w:tcPr>
          <w:p w14:paraId="1ADAABDB" w14:textId="77777777" w:rsidR="00975823" w:rsidRDefault="00975823" w:rsidP="00E3126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14:paraId="58027668" w14:textId="77777777" w:rsidR="00975823" w:rsidRPr="0019187B" w:rsidRDefault="00975823" w:rsidP="00975823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3EFA6EF4" w14:textId="77777777" w:rsidR="00975823" w:rsidRPr="0019187B" w:rsidRDefault="00975823" w:rsidP="00B23668">
      <w:pPr>
        <w:rPr>
          <w:rFonts w:ascii="Times New Roman" w:hAnsi="Times New Roman" w:cs="Times New Roman"/>
          <w:sz w:val="24"/>
          <w:szCs w:val="24"/>
          <w:lang w:val="es-EC"/>
        </w:rPr>
      </w:pPr>
    </w:p>
    <w:sectPr w:rsidR="00975823" w:rsidRPr="0019187B" w:rsidSect="0019187B">
      <w:headerReference w:type="default" r:id="rId8"/>
      <w:pgSz w:w="11906" w:h="16838" w:code="9"/>
      <w:pgMar w:top="2693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C5E64" w14:textId="77777777" w:rsidR="00CF4C35" w:rsidRDefault="00CF4C35" w:rsidP="0019187B">
      <w:pPr>
        <w:spacing w:after="0" w:line="240" w:lineRule="auto"/>
      </w:pPr>
      <w:r>
        <w:separator/>
      </w:r>
    </w:p>
  </w:endnote>
  <w:endnote w:type="continuationSeparator" w:id="0">
    <w:p w14:paraId="2F98CA2E" w14:textId="77777777" w:rsidR="00CF4C35" w:rsidRDefault="00CF4C35" w:rsidP="00191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8938B" w14:textId="77777777" w:rsidR="00CF4C35" w:rsidRDefault="00CF4C35" w:rsidP="0019187B">
      <w:pPr>
        <w:spacing w:after="0" w:line="240" w:lineRule="auto"/>
      </w:pPr>
      <w:r>
        <w:separator/>
      </w:r>
    </w:p>
  </w:footnote>
  <w:footnote w:type="continuationSeparator" w:id="0">
    <w:p w14:paraId="01BF50BF" w14:textId="77777777" w:rsidR="00CF4C35" w:rsidRDefault="00CF4C35" w:rsidP="00191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60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4815"/>
      <w:gridCol w:w="2436"/>
    </w:tblGrid>
    <w:tr w:rsidR="0019187B" w:rsidRPr="0019187B" w14:paraId="3A9E45D6" w14:textId="77777777" w:rsidTr="0019187B">
      <w:tc>
        <w:tcPr>
          <w:tcW w:w="1271" w:type="dxa"/>
        </w:tcPr>
        <w:p w14:paraId="4E74B3A9" w14:textId="77777777" w:rsidR="0019187B" w:rsidRPr="0019187B" w:rsidRDefault="0019187B">
          <w:pPr>
            <w:pStyle w:val="Encabezado"/>
            <w:rPr>
              <w:rFonts w:ascii="Times New Roman" w:hAnsi="Times New Roman" w:cs="Times New Roman"/>
              <w:lang w:val="es-EC"/>
            </w:rPr>
          </w:pPr>
          <w:r w:rsidRPr="0019187B">
            <w:rPr>
              <w:rFonts w:ascii="Times New Roman" w:hAnsi="Times New Roman" w:cs="Times New Roman"/>
              <w:noProof/>
              <w:lang w:eastAsia="es-ES"/>
            </w:rPr>
            <w:drawing>
              <wp:inline distT="0" distB="0" distL="0" distR="0" wp14:anchorId="0336DF8C" wp14:editId="6B2ABFF2">
                <wp:extent cx="719455" cy="1095375"/>
                <wp:effectExtent l="0" t="0" r="4445" b="9525"/>
                <wp:docPr id="24" name="Imagen 24" descr="Resultado de imagen para universidad tecnica de amba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universidad tecnica de amba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1" cy="1096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0" w:type="dxa"/>
        </w:tcPr>
        <w:p w14:paraId="6E1D40E5" w14:textId="77777777" w:rsidR="0019187B" w:rsidRPr="0019187B" w:rsidRDefault="0019187B" w:rsidP="0019187B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lang w:val="es-EC"/>
            </w:rPr>
          </w:pPr>
          <w:r w:rsidRPr="0019187B">
            <w:rPr>
              <w:rFonts w:ascii="Times New Roman" w:hAnsi="Times New Roman" w:cs="Times New Roman"/>
              <w:b/>
              <w:sz w:val="32"/>
              <w:lang w:val="es-EC"/>
            </w:rPr>
            <w:t>Universidad Técnica de Ambato</w:t>
          </w:r>
        </w:p>
        <w:p w14:paraId="734F7D9C" w14:textId="77777777" w:rsidR="0019187B" w:rsidRDefault="0019187B" w:rsidP="0019187B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lang w:val="es-EC"/>
            </w:rPr>
          </w:pPr>
        </w:p>
        <w:p w14:paraId="4B92C394" w14:textId="77777777" w:rsidR="0019187B" w:rsidRPr="0019187B" w:rsidRDefault="0019187B" w:rsidP="0019187B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lang w:val="es-EC"/>
            </w:rPr>
          </w:pPr>
          <w:r w:rsidRPr="0019187B">
            <w:rPr>
              <w:rFonts w:ascii="Times New Roman" w:hAnsi="Times New Roman" w:cs="Times New Roman"/>
              <w:b/>
              <w:sz w:val="28"/>
              <w:lang w:val="es-EC"/>
            </w:rPr>
            <w:t>Facultad de Ingeniería en Sistemas, Electrónica e Industrial</w:t>
          </w:r>
        </w:p>
        <w:p w14:paraId="5865F2FC" w14:textId="77777777" w:rsidR="0019187B" w:rsidRPr="0019187B" w:rsidRDefault="0019187B">
          <w:pPr>
            <w:pStyle w:val="Encabezado"/>
            <w:rPr>
              <w:rFonts w:ascii="Times New Roman" w:hAnsi="Times New Roman" w:cs="Times New Roman"/>
              <w:lang w:val="es-EC"/>
            </w:rPr>
          </w:pPr>
        </w:p>
      </w:tc>
      <w:tc>
        <w:tcPr>
          <w:tcW w:w="2436" w:type="dxa"/>
        </w:tcPr>
        <w:p w14:paraId="5A278ECD" w14:textId="77777777" w:rsidR="0019187B" w:rsidRPr="0019187B" w:rsidRDefault="0019187B">
          <w:pPr>
            <w:pStyle w:val="Encabezado"/>
            <w:rPr>
              <w:rFonts w:ascii="Times New Roman" w:hAnsi="Times New Roman" w:cs="Times New Roman"/>
              <w:lang w:val="es-EC"/>
            </w:rPr>
          </w:pPr>
          <w:r w:rsidRPr="0019187B">
            <w:rPr>
              <w:rFonts w:ascii="Times New Roman" w:hAnsi="Times New Roman" w:cs="Times New Roman"/>
              <w:noProof/>
              <w:lang w:eastAsia="es-ES"/>
            </w:rPr>
            <w:drawing>
              <wp:inline distT="0" distB="0" distL="0" distR="0" wp14:anchorId="621288B2" wp14:editId="7C130714">
                <wp:extent cx="1409700" cy="1019175"/>
                <wp:effectExtent l="0" t="0" r="0" b="9525"/>
                <wp:docPr id="25" name="Imagen 25" descr="Resultado de imagen para ingenieria en sistemas electronica e industri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ingenieria en sistemas electronica e industrial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234" t="13544" r="15968" b="18736"/>
                        <a:stretch/>
                      </pic:blipFill>
                      <pic:spPr bwMode="auto">
                        <a:xfrm>
                          <a:off x="0" y="0"/>
                          <a:ext cx="1410146" cy="10194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64E9E3C7" w14:textId="77777777" w:rsidR="0019187B" w:rsidRPr="0019187B" w:rsidRDefault="0019187B" w:rsidP="0019187B">
    <w:pPr>
      <w:pStyle w:val="Encabezado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C3970"/>
    <w:multiLevelType w:val="hybridMultilevel"/>
    <w:tmpl w:val="8488E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23"/>
    <w:rsid w:val="0019187B"/>
    <w:rsid w:val="001B5937"/>
    <w:rsid w:val="002B2D7C"/>
    <w:rsid w:val="002E5316"/>
    <w:rsid w:val="00390479"/>
    <w:rsid w:val="003963AF"/>
    <w:rsid w:val="003D085F"/>
    <w:rsid w:val="005F39CB"/>
    <w:rsid w:val="0064075B"/>
    <w:rsid w:val="00653C58"/>
    <w:rsid w:val="006A22F0"/>
    <w:rsid w:val="006A4292"/>
    <w:rsid w:val="008C7BDF"/>
    <w:rsid w:val="00975823"/>
    <w:rsid w:val="00A80F16"/>
    <w:rsid w:val="00AA74FA"/>
    <w:rsid w:val="00AB2950"/>
    <w:rsid w:val="00B23668"/>
    <w:rsid w:val="00B35CA1"/>
    <w:rsid w:val="00B57909"/>
    <w:rsid w:val="00BB6C8A"/>
    <w:rsid w:val="00BC7DBF"/>
    <w:rsid w:val="00C1220C"/>
    <w:rsid w:val="00C2426E"/>
    <w:rsid w:val="00CC2E74"/>
    <w:rsid w:val="00CD521C"/>
    <w:rsid w:val="00CF4C35"/>
    <w:rsid w:val="00D26104"/>
    <w:rsid w:val="00D6356F"/>
    <w:rsid w:val="00D835E3"/>
    <w:rsid w:val="00E763EE"/>
    <w:rsid w:val="00E878AF"/>
    <w:rsid w:val="00E953EA"/>
    <w:rsid w:val="00FA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3DB971"/>
  <w15:chartTrackingRefBased/>
  <w15:docId w15:val="{216CB02B-822A-498A-A01E-46600654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87B"/>
  </w:style>
  <w:style w:type="paragraph" w:styleId="Piedepgina">
    <w:name w:val="footer"/>
    <w:basedOn w:val="Normal"/>
    <w:link w:val="PiedepginaCar"/>
    <w:uiPriority w:val="99"/>
    <w:unhideWhenUsed/>
    <w:rsid w:val="00191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87B"/>
  </w:style>
  <w:style w:type="table" w:styleId="Tablaconcuadrcula">
    <w:name w:val="Table Grid"/>
    <w:basedOn w:val="Tablanormal"/>
    <w:uiPriority w:val="39"/>
    <w:rsid w:val="00191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5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sonal\Desktop\forma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formato</Template>
  <TotalTime>137</TotalTime>
  <Pages>4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>Deberes</cp:keywords>
  <dc:description/>
  <cp:lastModifiedBy>cris marquez</cp:lastModifiedBy>
  <cp:revision>1</cp:revision>
  <dcterms:created xsi:type="dcterms:W3CDTF">2022-03-11T00:26:00Z</dcterms:created>
  <dcterms:modified xsi:type="dcterms:W3CDTF">2022-03-11T02:43:00Z</dcterms:modified>
</cp:coreProperties>
</file>